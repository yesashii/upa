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F57DD" w14:textId="77777777" w:rsidR="002522AC" w:rsidRPr="00E30044" w:rsidRDefault="00183D14" w:rsidP="006B11B7">
      <w:pPr>
        <w:pStyle w:val="Puesto"/>
        <w:jc w:val="both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BUSQUEDA Y ANALISIS DE LA INFORMACION</w:t>
      </w:r>
    </w:p>
    <w:p w14:paraId="2E0A809E" w14:textId="77777777" w:rsidR="002522AC" w:rsidRDefault="00183D14" w:rsidP="006B11B7">
      <w:pPr>
        <w:pStyle w:val="Ttulo1"/>
        <w:jc w:val="both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CREATIVIDAD(sistesis de los terminos y definiciones principales)</w:t>
      </w:r>
    </w:p>
    <w:p w14:paraId="63F5043D" w14:textId="77777777" w:rsidR="00183D14" w:rsidRDefault="00183D14" w:rsidP="006B11B7">
      <w:pPr>
        <w:jc w:val="both"/>
        <w:rPr>
          <w:lang w:val="es-ES"/>
        </w:rPr>
      </w:pPr>
    </w:p>
    <w:p w14:paraId="49B08601" w14:textId="77777777" w:rsidR="00183D14" w:rsidRDefault="00183D14" w:rsidP="006B11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CREATIVIDAD INTELIGENCIA Y TIPOS DE PENSAMIENTOS: </w:t>
      </w:r>
      <w:r w:rsidR="00527501">
        <w:rPr>
          <w:lang w:val="es-ES"/>
        </w:rPr>
        <w:t xml:space="preserve">Acá  </w:t>
      </w:r>
      <w:r>
        <w:rPr>
          <w:lang w:val="es-ES"/>
        </w:rPr>
        <w:t>dice que las capacidades intelectuales giraban casi exclusivamente entorno a ciertas habilidades cognitivas reputadas como …</w:t>
      </w:r>
    </w:p>
    <w:p w14:paraId="1411B925" w14:textId="77777777" w:rsidR="00183D14" w:rsidRDefault="00183D14" w:rsidP="006B11B7">
      <w:pPr>
        <w:pStyle w:val="Prrafodelista"/>
        <w:jc w:val="both"/>
        <w:rPr>
          <w:lang w:val="es-ES"/>
        </w:rPr>
      </w:pPr>
      <w:r>
        <w:rPr>
          <w:lang w:val="es-ES"/>
        </w:rPr>
        <w:t>NUCLEADORES:</w:t>
      </w:r>
      <w:r w:rsidR="00527501">
        <w:rPr>
          <w:lang w:val="es-ES"/>
        </w:rPr>
        <w:t xml:space="preserve"> Capacidad de abstracción, de conceptualización y de comprensión, el razonamiento y el pensamiento crítico o evaluativo a su vez el…</w:t>
      </w:r>
    </w:p>
    <w:p w14:paraId="06F87FAF" w14:textId="77777777" w:rsidR="00527501" w:rsidRDefault="00527501" w:rsidP="006B11B7">
      <w:pPr>
        <w:pStyle w:val="Prrafodelista"/>
        <w:jc w:val="both"/>
        <w:rPr>
          <w:lang w:val="es-ES"/>
        </w:rPr>
      </w:pPr>
      <w:r>
        <w:rPr>
          <w:lang w:val="es-ES"/>
        </w:rPr>
        <w:t>PENSAMIENTO CONVERGENTE: Aca se supone solo una respuesta correcta.</w:t>
      </w:r>
    </w:p>
    <w:p w14:paraId="06471BBE" w14:textId="79E6038A" w:rsidR="00527501" w:rsidRDefault="00527501" w:rsidP="006B11B7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PENSAMIENTO DIVERGENTE: En esta clase de pensamiento, tiene </w:t>
      </w:r>
      <w:r w:rsidR="00A13149">
        <w:rPr>
          <w:lang w:val="es-ES"/>
        </w:rPr>
        <w:t>más</w:t>
      </w:r>
      <w:r>
        <w:rPr>
          <w:lang w:val="es-ES"/>
        </w:rPr>
        <w:t xml:space="preserve"> de una </w:t>
      </w:r>
      <w:r w:rsidR="00A13149">
        <w:rPr>
          <w:lang w:val="es-ES"/>
        </w:rPr>
        <w:t xml:space="preserve">solución. </w:t>
      </w:r>
      <w:r w:rsidR="001A403E">
        <w:rPr>
          <w:lang w:val="es-ES"/>
        </w:rPr>
        <w:t>Ej.</w:t>
      </w:r>
      <w:r w:rsidR="00A13149">
        <w:rPr>
          <w:lang w:val="es-ES"/>
        </w:rPr>
        <w:t xml:space="preserve"> </w:t>
      </w:r>
      <w:r w:rsidR="00A13149">
        <w:rPr>
          <w:lang w:val="es-ES"/>
        </w:rPr>
        <w:tab/>
        <w:t xml:space="preserve">¿Que hacer hoy de almuerzo? </w:t>
      </w:r>
    </w:p>
    <w:p w14:paraId="71000038" w14:textId="77777777" w:rsidR="00A13149" w:rsidRDefault="00A13149" w:rsidP="006B11B7">
      <w:pPr>
        <w:jc w:val="both"/>
        <w:rPr>
          <w:lang w:val="es-ES"/>
        </w:rPr>
      </w:pPr>
      <w:r>
        <w:rPr>
          <w:lang w:val="es-ES"/>
        </w:rPr>
        <w:t xml:space="preserve">        Por lo tanto podemos ver que la creatividad está claramente inclinada hacia el polo del PENSAMIENTO DIVERGENTE mientras tanto el PENSAMIENTO CONVERGENTE está ligado al razonamiento y a la inteligencia convencional.</w:t>
      </w:r>
    </w:p>
    <w:p w14:paraId="28154707" w14:textId="2EEAE4E9" w:rsidR="00A13149" w:rsidRDefault="00A13149" w:rsidP="006B11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Por lo tanto la creatividad resulta  un fenómeno complejo ya que por un lado </w:t>
      </w:r>
      <w:r w:rsidR="006B11B7">
        <w:rPr>
          <w:lang w:val="es-ES"/>
        </w:rPr>
        <w:t>sería</w:t>
      </w:r>
      <w:r>
        <w:rPr>
          <w:lang w:val="es-ES"/>
        </w:rPr>
        <w:t xml:space="preserve"> una forma especial de PRODUCTIVIDAD INTELECTUAL</w:t>
      </w:r>
      <w:r w:rsidR="00D63251">
        <w:rPr>
          <w:lang w:val="es-ES"/>
        </w:rPr>
        <w:t xml:space="preserve"> </w:t>
      </w:r>
      <w:r w:rsidR="00C01C9E">
        <w:rPr>
          <w:lang w:val="es-ES"/>
        </w:rPr>
        <w:t>(Q</w:t>
      </w:r>
      <w:r>
        <w:rPr>
          <w:lang w:val="es-ES"/>
        </w:rPr>
        <w:t xml:space="preserve">ue se expresa en soluciones o combinaciones nuevas) y por otro lado seria casi una </w:t>
      </w:r>
      <w:r w:rsidR="00D63251">
        <w:rPr>
          <w:lang w:val="es-ES"/>
        </w:rPr>
        <w:t>dimensión del carácter.</w:t>
      </w:r>
    </w:p>
    <w:p w14:paraId="5352938F" w14:textId="77777777" w:rsidR="00D63251" w:rsidRDefault="00D63251" w:rsidP="006B11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creatividad ha aislado ya tres capacidades constitutivas de ese talento.</w:t>
      </w:r>
    </w:p>
    <w:p w14:paraId="21F3C1BF" w14:textId="77777777" w:rsidR="00D63251" w:rsidRDefault="00D63251" w:rsidP="006B11B7">
      <w:pPr>
        <w:pStyle w:val="Prrafodelista"/>
        <w:jc w:val="both"/>
        <w:rPr>
          <w:lang w:val="es-ES"/>
        </w:rPr>
      </w:pPr>
      <w:r>
        <w:rPr>
          <w:lang w:val="es-ES"/>
        </w:rPr>
        <w:t>FLUIDEZ: Capacidad para dar variadas o múltiples respuestas validas a un problema.</w:t>
      </w:r>
    </w:p>
    <w:p w14:paraId="1F5C8C56" w14:textId="77777777" w:rsidR="00D63251" w:rsidRDefault="00D63251" w:rsidP="006B11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FLEXIBILIDAD: Capacidad para dar respuesta que aparte de validas, sean diversas.</w:t>
      </w:r>
    </w:p>
    <w:p w14:paraId="3C8091D0" w14:textId="77777777" w:rsidR="00D63251" w:rsidRDefault="00D63251" w:rsidP="006B11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ORIGINALIDAD: Capacidad para dar soluciones que aparte de ser validas son novedosas.</w:t>
      </w:r>
    </w:p>
    <w:p w14:paraId="2B66B8D9" w14:textId="77777777" w:rsidR="00D63251" w:rsidRDefault="00C01C9E" w:rsidP="006B11B7">
      <w:pPr>
        <w:pStyle w:val="Prrafodelista"/>
        <w:jc w:val="both"/>
        <w:rPr>
          <w:lang w:val="es-ES"/>
        </w:rPr>
      </w:pPr>
      <w:r>
        <w:rPr>
          <w:lang w:val="es-ES"/>
        </w:rPr>
        <w:t>*Aparte de los componentes esenciales (fluidez, flexibilidad y originalidad) suelen incluir otras características como…</w:t>
      </w:r>
    </w:p>
    <w:p w14:paraId="1ECE1FF8" w14:textId="77777777" w:rsidR="00C01C9E" w:rsidRDefault="00C01C9E" w:rsidP="006B11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TENDENCIA A LA REDIFINICION: Habilidad para flexibilizar el enfoque del problema.</w:t>
      </w:r>
    </w:p>
    <w:p w14:paraId="64AD3D57" w14:textId="77777777" w:rsidR="00C01C9E" w:rsidRDefault="00C01C9E" w:rsidP="006B11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ELABORACION: Habilidad para producir soluciones o respuestas cabales.</w:t>
      </w:r>
    </w:p>
    <w:p w14:paraId="6517210C" w14:textId="77777777" w:rsidR="00C01C9E" w:rsidRDefault="00C01C9E" w:rsidP="006B11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SENCIBILIDAD ANTE LOS PROBLEMAS: Se refleja en una percepción ágil y perspicaz.</w:t>
      </w:r>
    </w:p>
    <w:p w14:paraId="435BBF85" w14:textId="77777777" w:rsidR="00C01C9E" w:rsidRDefault="00C01C9E" w:rsidP="006B11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EVALUACION: Capacidad para juzgar la importancia y la calidad de cada idea.</w:t>
      </w:r>
    </w:p>
    <w:p w14:paraId="31CF3C51" w14:textId="77777777" w:rsidR="00D50638" w:rsidRDefault="00D50638" w:rsidP="006B11B7">
      <w:pPr>
        <w:jc w:val="both"/>
        <w:rPr>
          <w:lang w:val="es-ES"/>
        </w:rPr>
      </w:pPr>
    </w:p>
    <w:p w14:paraId="7649B196" w14:textId="59A85D42" w:rsidR="00D50638" w:rsidRDefault="008C5B2A" w:rsidP="006B11B7">
      <w:pPr>
        <w:jc w:val="both"/>
        <w:rPr>
          <w:lang w:val="es-ES"/>
        </w:rPr>
      </w:pPr>
      <w:r>
        <w:rPr>
          <w:lang w:val="es-ES"/>
        </w:rPr>
        <w:t>TEORIAS AC</w:t>
      </w:r>
      <w:r w:rsidR="00D50638">
        <w:rPr>
          <w:lang w:val="es-ES"/>
        </w:rPr>
        <w:t>ERCA DE LA CREATIVIDAD</w:t>
      </w:r>
    </w:p>
    <w:p w14:paraId="042EB03F" w14:textId="77777777" w:rsidR="00D50638" w:rsidRDefault="00D50638" w:rsidP="006B11B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MASLOW: Dice que la creatividad autentica es el resultado natural del proceso de autorrealización, “El autoritarismo se opone  a su propia naturaleza a la actitud creativa”.</w:t>
      </w:r>
    </w:p>
    <w:p w14:paraId="0E2C11F8" w14:textId="77777777" w:rsidR="00182683" w:rsidRDefault="00182683" w:rsidP="006B11B7">
      <w:pPr>
        <w:pStyle w:val="Prrafodelista"/>
        <w:jc w:val="both"/>
        <w:rPr>
          <w:lang w:val="es-ES"/>
        </w:rPr>
      </w:pPr>
    </w:p>
    <w:p w14:paraId="4BBA0998" w14:textId="77777777" w:rsidR="00182683" w:rsidRDefault="00182683" w:rsidP="006B11B7">
      <w:pPr>
        <w:pStyle w:val="Prrafodelista"/>
        <w:jc w:val="both"/>
        <w:rPr>
          <w:lang w:val="es-ES"/>
        </w:rPr>
      </w:pPr>
    </w:p>
    <w:p w14:paraId="3B0EF665" w14:textId="6B9E5A67" w:rsidR="00C01C9E" w:rsidRDefault="00182683" w:rsidP="006B11B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LOS FACTORIALISTAS tenían a GUILFORD a su máximo representante en esta materia tiene como objeto al intelecto y no a la sola inteligencia convencional.</w:t>
      </w:r>
      <w:r w:rsidR="008C5B2A">
        <w:rPr>
          <w:lang w:val="es-ES"/>
        </w:rPr>
        <w:t xml:space="preserve"> </w:t>
      </w:r>
      <w:bookmarkStart w:id="0" w:name="_GoBack"/>
      <w:bookmarkEnd w:id="0"/>
    </w:p>
    <w:p w14:paraId="480F42EE" w14:textId="77777777" w:rsidR="00182683" w:rsidRDefault="00182683" w:rsidP="006B11B7">
      <w:pPr>
        <w:jc w:val="both"/>
        <w:rPr>
          <w:lang w:val="es-ES"/>
        </w:rPr>
      </w:pPr>
    </w:p>
    <w:p w14:paraId="0C876DD2" w14:textId="77777777" w:rsidR="00182683" w:rsidRDefault="00182683" w:rsidP="006B11B7">
      <w:pPr>
        <w:jc w:val="both"/>
        <w:rPr>
          <w:lang w:val="es-ES"/>
        </w:rPr>
      </w:pPr>
    </w:p>
    <w:p w14:paraId="428CBE19" w14:textId="77777777" w:rsidR="00182683" w:rsidRDefault="00182683" w:rsidP="006B11B7">
      <w:pPr>
        <w:jc w:val="both"/>
        <w:rPr>
          <w:lang w:val="es-ES"/>
        </w:rPr>
      </w:pPr>
      <w:r>
        <w:rPr>
          <w:lang w:val="es-ES"/>
        </w:rPr>
        <w:t>LOS CUATRO PUNTOS CARDINALES DE LA CREATIVIDAD</w:t>
      </w:r>
    </w:p>
    <w:p w14:paraId="2C659063" w14:textId="77777777" w:rsidR="00182683" w:rsidRDefault="00182683" w:rsidP="006B11B7">
      <w:pPr>
        <w:jc w:val="both"/>
        <w:rPr>
          <w:lang w:val="es-ES"/>
        </w:rPr>
      </w:pPr>
      <w:r>
        <w:rPr>
          <w:lang w:val="es-ES"/>
        </w:rPr>
        <w:lastRenderedPageBreak/>
        <w:t>¿Cómo son las personas creativas? R: Suelen superar a la población promedio en su AUTONOMIA (independientes)</w:t>
      </w:r>
    </w:p>
    <w:p w14:paraId="4F60EE7F" w14:textId="77777777" w:rsidR="00182683" w:rsidRDefault="00182683" w:rsidP="006B11B7">
      <w:pPr>
        <w:jc w:val="both"/>
        <w:rPr>
          <w:lang w:val="es-ES"/>
        </w:rPr>
      </w:pPr>
      <w:r>
        <w:rPr>
          <w:lang w:val="es-ES"/>
        </w:rPr>
        <w:t>-Tendencia al riesgo( preferir aventurarse)</w:t>
      </w:r>
    </w:p>
    <w:p w14:paraId="54AA5162" w14:textId="77777777" w:rsidR="00182683" w:rsidRDefault="00182683" w:rsidP="006B11B7">
      <w:pPr>
        <w:jc w:val="both"/>
        <w:rPr>
          <w:lang w:val="es-ES"/>
        </w:rPr>
      </w:pPr>
      <w:r>
        <w:rPr>
          <w:lang w:val="es-ES"/>
        </w:rPr>
        <w:t>-Tolerancia a la ambigüedad (en su manejo a la incertidumbre)</w:t>
      </w:r>
    </w:p>
    <w:p w14:paraId="2500EEE0" w14:textId="77777777" w:rsidR="00C27363" w:rsidRDefault="00C27363" w:rsidP="006B11B7">
      <w:pPr>
        <w:jc w:val="both"/>
        <w:rPr>
          <w:lang w:val="es-ES"/>
        </w:rPr>
      </w:pPr>
      <w:r>
        <w:rPr>
          <w:lang w:val="es-ES"/>
        </w:rPr>
        <w:t>-Elaborar activamente los conflictos ( si disfrazarlos).</w:t>
      </w:r>
    </w:p>
    <w:p w14:paraId="2FD8CBC9" w14:textId="77777777" w:rsidR="00C27363" w:rsidRDefault="00C27363" w:rsidP="006B11B7">
      <w:pPr>
        <w:jc w:val="both"/>
        <w:rPr>
          <w:lang w:val="es-ES"/>
        </w:rPr>
      </w:pPr>
    </w:p>
    <w:p w14:paraId="2B0EB1A4" w14:textId="77777777" w:rsidR="00C27363" w:rsidRDefault="00C27363" w:rsidP="006B11B7">
      <w:pPr>
        <w:jc w:val="both"/>
        <w:rPr>
          <w:lang w:val="es-ES"/>
        </w:rPr>
      </w:pPr>
      <w:r>
        <w:rPr>
          <w:lang w:val="es-ES"/>
        </w:rPr>
        <w:t>¿</w:t>
      </w:r>
      <w:r w:rsidR="00DE08F0">
        <w:rPr>
          <w:lang w:val="es-ES"/>
        </w:rPr>
        <w:t>Cómo</w:t>
      </w:r>
      <w:r>
        <w:rPr>
          <w:lang w:val="es-ES"/>
        </w:rPr>
        <w:t xml:space="preserve"> potenciamos la </w:t>
      </w:r>
      <w:commentRangeStart w:id="1"/>
      <w:r>
        <w:rPr>
          <w:lang w:val="es-ES"/>
        </w:rPr>
        <w:t>CREATIVIDAD</w:t>
      </w:r>
      <w:commentRangeEnd w:id="1"/>
      <w:r w:rsidR="00DE08F0">
        <w:rPr>
          <w:rStyle w:val="Refdecomentario"/>
        </w:rPr>
        <w:commentReference w:id="1"/>
      </w:r>
      <w:r>
        <w:rPr>
          <w:lang w:val="es-ES"/>
        </w:rPr>
        <w:t>?</w:t>
      </w:r>
      <w:r w:rsidR="00DE08F0">
        <w:rPr>
          <w:lang w:val="es-ES"/>
        </w:rPr>
        <w:t xml:space="preserve"> </w:t>
      </w:r>
    </w:p>
    <w:p w14:paraId="6DC1AF53" w14:textId="77777777" w:rsidR="00DE08F0" w:rsidRDefault="00DE08F0" w:rsidP="006B11B7">
      <w:pPr>
        <w:jc w:val="both"/>
        <w:rPr>
          <w:lang w:val="es-ES"/>
        </w:rPr>
      </w:pPr>
      <w:r>
        <w:rPr>
          <w:lang w:val="es-ES"/>
        </w:rPr>
        <w:t>En un entrenamiento aislado es suficiente para estimular y desarrollar cabalmente, las potencialidades creadoras.</w:t>
      </w:r>
    </w:p>
    <w:p w14:paraId="3A6FFFAF" w14:textId="77777777" w:rsidR="00DE08F0" w:rsidRDefault="00DE08F0" w:rsidP="006B11B7">
      <w:pPr>
        <w:jc w:val="both"/>
        <w:rPr>
          <w:lang w:val="es-ES"/>
        </w:rPr>
      </w:pPr>
    </w:p>
    <w:p w14:paraId="75B0B237" w14:textId="77777777" w:rsidR="00DE08F0" w:rsidRDefault="00DE08F0" w:rsidP="006B11B7">
      <w:pPr>
        <w:jc w:val="both"/>
        <w:rPr>
          <w:lang w:val="es-ES"/>
        </w:rPr>
      </w:pPr>
      <w:r>
        <w:rPr>
          <w:lang w:val="es-ES"/>
        </w:rPr>
        <w:t xml:space="preserve">Otros recursos, métodos y técnicas más usados </w:t>
      </w:r>
    </w:p>
    <w:p w14:paraId="16B1D96D" w14:textId="77777777" w:rsidR="00DE08F0" w:rsidRDefault="00DE08F0" w:rsidP="006B11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Branstorming ( que tiene diversas variantes)</w:t>
      </w:r>
    </w:p>
    <w:p w14:paraId="3FEEDE60" w14:textId="77777777" w:rsidR="00DE08F0" w:rsidRDefault="00DE08F0" w:rsidP="006B11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En versión </w:t>
      </w:r>
      <w:r w:rsidR="007A32FB">
        <w:rPr>
          <w:lang w:val="es-ES"/>
        </w:rPr>
        <w:t>dilecta</w:t>
      </w:r>
    </w:p>
    <w:p w14:paraId="49D5D00E" w14:textId="77777777" w:rsidR="00DE08F0" w:rsidRDefault="00DE08F0" w:rsidP="006B11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Escenarios</w:t>
      </w:r>
    </w:p>
    <w:p w14:paraId="2A9B985B" w14:textId="77777777" w:rsidR="00DE08F0" w:rsidRDefault="00DE08F0" w:rsidP="006B11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Listado de atributos</w:t>
      </w:r>
    </w:p>
    <w:p w14:paraId="2E30AAC9" w14:textId="77777777" w:rsidR="00DE08F0" w:rsidRDefault="00DE08F0" w:rsidP="006B11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Materiales heurísticos o de descubrimiento </w:t>
      </w:r>
    </w:p>
    <w:p w14:paraId="1C149EB0" w14:textId="77777777" w:rsidR="00DE08F0" w:rsidRDefault="00DE08F0" w:rsidP="006B11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Pensamiento </w:t>
      </w:r>
      <w:r w:rsidR="007A32FB">
        <w:rPr>
          <w:lang w:val="es-ES"/>
        </w:rPr>
        <w:t>lateral</w:t>
      </w:r>
    </w:p>
    <w:p w14:paraId="5E188C38" w14:textId="77777777" w:rsidR="00DE08F0" w:rsidRDefault="007A32FB" w:rsidP="006B11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Métodos</w:t>
      </w:r>
      <w:r w:rsidR="00DE08F0">
        <w:rPr>
          <w:lang w:val="es-ES"/>
        </w:rPr>
        <w:t xml:space="preserve"> analógicos</w:t>
      </w:r>
    </w:p>
    <w:p w14:paraId="6EC828B7" w14:textId="77777777" w:rsidR="00DE08F0" w:rsidRDefault="00DE08F0" w:rsidP="006B11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Confrontación creadora</w:t>
      </w:r>
      <w:r w:rsidR="007A32FB">
        <w:rPr>
          <w:lang w:val="es-ES"/>
        </w:rPr>
        <w:t>.</w:t>
      </w:r>
    </w:p>
    <w:p w14:paraId="0FCEF5A9" w14:textId="77777777" w:rsidR="007A32FB" w:rsidRDefault="007A32FB" w:rsidP="006B11B7">
      <w:pPr>
        <w:jc w:val="both"/>
        <w:rPr>
          <w:lang w:val="es-ES"/>
        </w:rPr>
      </w:pPr>
    </w:p>
    <w:p w14:paraId="11B30D91" w14:textId="77777777" w:rsidR="007A32FB" w:rsidRDefault="007A32FB" w:rsidP="006B11B7">
      <w:pPr>
        <w:jc w:val="both"/>
        <w:rPr>
          <w:lang w:val="es-ES"/>
        </w:rPr>
      </w:pPr>
      <w:r>
        <w:rPr>
          <w:lang w:val="es-ES"/>
        </w:rPr>
        <w:t>¿COMO DETECTAR Y/O EVALUAR LA CREATIVIDAD?</w:t>
      </w:r>
    </w:p>
    <w:p w14:paraId="1D1C3DDB" w14:textId="77777777" w:rsidR="007A32FB" w:rsidRDefault="007A32FB" w:rsidP="006B11B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Técnicas psicométricas: se valen de test y</w:t>
      </w:r>
    </w:p>
    <w:p w14:paraId="5F7DCDA7" w14:textId="77777777" w:rsidR="007A32FB" w:rsidRDefault="007A32FB" w:rsidP="006B11B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Técnicas socio métricas: se valen de encuestas y consultas indirectas.</w:t>
      </w:r>
    </w:p>
    <w:p w14:paraId="78476A5D" w14:textId="77777777" w:rsidR="007A32FB" w:rsidRDefault="007A32FB" w:rsidP="006B11B7">
      <w:pPr>
        <w:jc w:val="both"/>
        <w:rPr>
          <w:lang w:val="es-ES"/>
        </w:rPr>
      </w:pPr>
    </w:p>
    <w:p w14:paraId="66C864CC" w14:textId="77777777" w:rsidR="007A32FB" w:rsidRDefault="007A32FB" w:rsidP="006B11B7">
      <w:pPr>
        <w:jc w:val="both"/>
        <w:rPr>
          <w:lang w:val="es-ES"/>
        </w:rPr>
      </w:pPr>
    </w:p>
    <w:p w14:paraId="30CFDF6B" w14:textId="77777777" w:rsidR="007A32FB" w:rsidRDefault="007A32FB" w:rsidP="006B11B7">
      <w:pPr>
        <w:jc w:val="both"/>
        <w:rPr>
          <w:lang w:val="es-ES"/>
        </w:rPr>
      </w:pPr>
    </w:p>
    <w:p w14:paraId="31BAE8A2" w14:textId="77777777" w:rsidR="007A32FB" w:rsidRDefault="007A32FB" w:rsidP="006B11B7">
      <w:pPr>
        <w:jc w:val="both"/>
        <w:rPr>
          <w:lang w:val="es-ES"/>
        </w:rPr>
      </w:pPr>
    </w:p>
    <w:p w14:paraId="6A7B63BE" w14:textId="77777777" w:rsidR="007A32FB" w:rsidRDefault="007A32FB" w:rsidP="006B11B7">
      <w:pPr>
        <w:jc w:val="both"/>
        <w:rPr>
          <w:lang w:val="es-ES"/>
        </w:rPr>
      </w:pPr>
    </w:p>
    <w:p w14:paraId="1AAE6883" w14:textId="77777777" w:rsidR="007A32FB" w:rsidRDefault="007A32FB" w:rsidP="006B11B7">
      <w:pPr>
        <w:jc w:val="both"/>
        <w:rPr>
          <w:lang w:val="es-ES"/>
        </w:rPr>
      </w:pPr>
    </w:p>
    <w:p w14:paraId="2FEC2010" w14:textId="77777777" w:rsidR="007A32FB" w:rsidRDefault="007A32FB" w:rsidP="006B11B7">
      <w:pPr>
        <w:jc w:val="both"/>
        <w:rPr>
          <w:lang w:val="es-ES"/>
        </w:rPr>
      </w:pPr>
    </w:p>
    <w:p w14:paraId="1096E1AE" w14:textId="77777777" w:rsidR="007A32FB" w:rsidRDefault="007A32FB" w:rsidP="006B11B7">
      <w:pPr>
        <w:jc w:val="both"/>
        <w:rPr>
          <w:lang w:val="es-ES"/>
        </w:rPr>
      </w:pPr>
    </w:p>
    <w:p w14:paraId="075C77DA" w14:textId="77777777" w:rsidR="007A32FB" w:rsidRDefault="007A32FB" w:rsidP="006B11B7">
      <w:pPr>
        <w:jc w:val="both"/>
        <w:rPr>
          <w:lang w:val="es-ES"/>
        </w:rPr>
      </w:pPr>
    </w:p>
    <w:p w14:paraId="016E9D0C" w14:textId="77777777" w:rsidR="007A32FB" w:rsidRDefault="007A32FB" w:rsidP="006B11B7">
      <w:pPr>
        <w:jc w:val="both"/>
        <w:rPr>
          <w:lang w:val="es-ES"/>
        </w:rPr>
      </w:pPr>
    </w:p>
    <w:p w14:paraId="0B8B8757" w14:textId="77777777" w:rsidR="007A32FB" w:rsidRDefault="007A32FB" w:rsidP="006B11B7">
      <w:pPr>
        <w:jc w:val="both"/>
        <w:rPr>
          <w:lang w:val="es-ES"/>
        </w:rPr>
      </w:pPr>
    </w:p>
    <w:p w14:paraId="02D3CE01" w14:textId="77777777" w:rsidR="007A32FB" w:rsidRDefault="007A32FB" w:rsidP="006B11B7">
      <w:pPr>
        <w:jc w:val="both"/>
        <w:rPr>
          <w:lang w:val="es-ES"/>
        </w:rPr>
      </w:pPr>
    </w:p>
    <w:p w14:paraId="1292C097" w14:textId="77777777" w:rsidR="007A32FB" w:rsidRDefault="007A32FB" w:rsidP="006B11B7">
      <w:pPr>
        <w:jc w:val="both"/>
        <w:rPr>
          <w:lang w:val="es-ES"/>
        </w:rPr>
      </w:pPr>
    </w:p>
    <w:p w14:paraId="22F30FE1" w14:textId="77777777" w:rsidR="007A32FB" w:rsidRPr="007A32FB" w:rsidRDefault="007A32FB" w:rsidP="006B11B7">
      <w:pPr>
        <w:jc w:val="both"/>
        <w:rPr>
          <w:lang w:val="es-ES"/>
        </w:rPr>
      </w:pPr>
      <w:r>
        <w:rPr>
          <w:lang w:val="es-ES"/>
        </w:rPr>
        <w:t>NOMBRE: VERONICA CATALAN CRUCES / TENS TEC-PREV. DE RIESGOS.</w:t>
      </w:r>
    </w:p>
    <w:p w14:paraId="61B4E13F" w14:textId="77777777" w:rsidR="00D63251" w:rsidRPr="00A13149" w:rsidRDefault="00D63251" w:rsidP="006B11B7">
      <w:pPr>
        <w:pStyle w:val="Prrafodelista"/>
        <w:jc w:val="both"/>
        <w:rPr>
          <w:lang w:val="es-ES"/>
        </w:rPr>
      </w:pPr>
    </w:p>
    <w:p w14:paraId="73322069" w14:textId="77777777" w:rsidR="00A13149" w:rsidRPr="00183D14" w:rsidRDefault="00A13149" w:rsidP="006B11B7">
      <w:pPr>
        <w:pStyle w:val="Prrafodelista"/>
        <w:jc w:val="both"/>
        <w:rPr>
          <w:lang w:val="es-ES"/>
        </w:rPr>
      </w:pPr>
    </w:p>
    <w:p w14:paraId="651261AA" w14:textId="77777777" w:rsidR="002522AC" w:rsidRPr="00E30044" w:rsidRDefault="002522AC">
      <w:pPr>
        <w:rPr>
          <w:noProof/>
          <w:lang w:val="es-ES"/>
        </w:rPr>
      </w:pPr>
    </w:p>
    <w:sectPr w:rsidR="002522AC" w:rsidRPr="00E3004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veronica catalan" w:date="2015-08-28T00:52:00Z" w:initials="vc">
    <w:p w14:paraId="1C86D40B" w14:textId="77777777" w:rsidR="00DE08F0" w:rsidRDefault="00DE08F0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86D4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4pt;height:14.4pt" o:bullet="t">
        <v:imagedata r:id="rId1" o:title="msoEF5F"/>
      </v:shape>
    </w:pict>
  </w:numPicBullet>
  <w:abstractNum w:abstractNumId="0" w15:restartNumberingAfterBreak="0">
    <w:nsid w:val="0ABF6D01"/>
    <w:multiLevelType w:val="hybridMultilevel"/>
    <w:tmpl w:val="61D800CE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422A"/>
    <w:multiLevelType w:val="hybridMultilevel"/>
    <w:tmpl w:val="EDF68E4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457A1"/>
    <w:multiLevelType w:val="hybridMultilevel"/>
    <w:tmpl w:val="22DE0592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07C7F"/>
    <w:multiLevelType w:val="hybridMultilevel"/>
    <w:tmpl w:val="75022EAE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eronica catalan">
    <w15:presenceInfo w15:providerId="Windows Live" w15:userId="1da3848da951e4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14"/>
    <w:rsid w:val="00182683"/>
    <w:rsid w:val="00183D14"/>
    <w:rsid w:val="001A403E"/>
    <w:rsid w:val="002522AC"/>
    <w:rsid w:val="00527501"/>
    <w:rsid w:val="006B11B7"/>
    <w:rsid w:val="007A32FB"/>
    <w:rsid w:val="008C5B2A"/>
    <w:rsid w:val="00A13149"/>
    <w:rsid w:val="00C01C9E"/>
    <w:rsid w:val="00C27363"/>
    <w:rsid w:val="00D50638"/>
    <w:rsid w:val="00D63251"/>
    <w:rsid w:val="00DE08F0"/>
    <w:rsid w:val="00E3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5973C"/>
  <w15:chartTrackingRefBased/>
  <w15:docId w15:val="{30D565DA-FCA4-4018-B905-0CD49BE3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E08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08F0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08F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08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08F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onica\AppData\Roaming\Microsoft\Template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115</TotalTime>
  <Pages>1</Pages>
  <Words>485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 catalan</dc:creator>
  <cp:keywords/>
  <cp:lastModifiedBy>veronica catalan</cp:lastModifiedBy>
  <cp:revision>5</cp:revision>
  <dcterms:created xsi:type="dcterms:W3CDTF">2015-08-28T03:17:00Z</dcterms:created>
  <dcterms:modified xsi:type="dcterms:W3CDTF">2015-08-28T05:15:00Z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