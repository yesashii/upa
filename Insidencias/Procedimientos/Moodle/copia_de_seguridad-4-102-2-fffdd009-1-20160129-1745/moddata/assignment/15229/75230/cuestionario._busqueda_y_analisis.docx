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A7B" w:rsidRPr="00FC4A7B" w:rsidRDefault="00FC4A7B" w:rsidP="00FC4A7B">
      <w:pPr>
        <w:pStyle w:val="Puesto"/>
        <w:rPr>
          <w:rFonts w:ascii="Trebuchet MS" w:hAnsi="Trebuchet MS"/>
          <w:noProof/>
          <w:color w:val="90C226"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BUSQUEDA Y ANALISIS DE LA INFORMACION</w:t>
      </w:r>
    </w:p>
    <w:p w:rsidR="002522AC" w:rsidRDefault="00FC4A7B" w:rsidP="00FC4A7B">
      <w:pPr>
        <w:pStyle w:val="Ttulo1"/>
        <w:jc w:val="center"/>
        <w:rPr>
          <w:rFonts w:ascii="Trebuchet MS" w:hAnsi="Trebuchet MS"/>
          <w:noProof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GUIA COMPLEMENTARIA UNIDAD Nº 1</w:t>
      </w:r>
      <w:r w:rsidR="00E30044" w:rsidRPr="00E30044">
        <w:rPr>
          <w:rFonts w:ascii="Trebuchet MS" w:hAnsi="Trebuchet MS"/>
          <w:noProof/>
          <w:lang w:val="es-ES"/>
        </w:rPr>
        <w:t>.</w:t>
      </w:r>
    </w:p>
    <w:p w:rsidR="00FC4A7B" w:rsidRDefault="00FC4A7B" w:rsidP="00FC4A7B">
      <w:pPr>
        <w:rPr>
          <w:lang w:val="es-ES"/>
        </w:rPr>
      </w:pPr>
      <w:r>
        <w:rPr>
          <w:lang w:val="es-ES"/>
        </w:rPr>
        <w:t>NOMBRE: VERONICA CATALAN CRUCES /TENS – PREV-RIESGOS.</w:t>
      </w:r>
    </w:p>
    <w:p w:rsidR="00FC4A7B" w:rsidRDefault="00FC4A7B" w:rsidP="00FC4A7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R: LA REFLEXIBILIDAD, LA AUTOCONCIENCIA Y AUTO CONTROL.</w:t>
      </w:r>
    </w:p>
    <w:p w:rsidR="00FC4A7B" w:rsidRDefault="00FC4A7B" w:rsidP="00FC4A7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R:El conjunto de representaciones de la realidad que tiene un sujeto, almacenados en la memoria a través de diferentes sistemas, códigos o formatos de representación y es adquirido, manipulado y utilizado para diferentes fines por el entero sistema cognitivo que incluye además del subsistema</w:t>
      </w:r>
      <w:r w:rsidR="00354B5F">
        <w:rPr>
          <w:lang w:val="es-ES"/>
        </w:rPr>
        <w:t xml:space="preserve"> de la memoria, otros subsistemas que procesan, transforman, combinan y constituyen esas representaciones del conocimiento .</w:t>
      </w:r>
    </w:p>
    <w:p w:rsidR="00354B5F" w:rsidRDefault="00354B5F" w:rsidP="00354B5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R: SISTEMA PROPORCIONAL: Su unidad básica es la </w:t>
      </w:r>
      <w:r w:rsidR="00E87FA6">
        <w:rPr>
          <w:lang w:val="es-ES"/>
        </w:rPr>
        <w:t>proporción</w:t>
      </w:r>
      <w:r>
        <w:rPr>
          <w:lang w:val="es-ES"/>
        </w:rPr>
        <w:t>, es decir, un enunciado que se puede evaluar como verdadero o falso.</w:t>
      </w:r>
    </w:p>
    <w:p w:rsidR="00354B5F" w:rsidRDefault="00354B5F" w:rsidP="00354B5F">
      <w:pPr>
        <w:pStyle w:val="Prrafodelista"/>
        <w:rPr>
          <w:lang w:val="es-ES"/>
        </w:rPr>
      </w:pPr>
      <w:r>
        <w:rPr>
          <w:lang w:val="es-ES"/>
        </w:rPr>
        <w:t>SISTEMA ANALOGICO: Constituido fundamentalmente por la imagen mental.</w:t>
      </w:r>
    </w:p>
    <w:p w:rsidR="00354B5F" w:rsidRDefault="00354B5F" w:rsidP="00354B5F">
      <w:pPr>
        <w:pStyle w:val="Prrafodelista"/>
        <w:rPr>
          <w:lang w:val="es-ES"/>
        </w:rPr>
      </w:pPr>
      <w:r>
        <w:rPr>
          <w:lang w:val="es-ES"/>
        </w:rPr>
        <w:t>SISTEMA PROCIDEMENTAL: Conjunto de procesos cognitivos para llevar a cabo alguna acción y se caracteriza por:</w:t>
      </w:r>
    </w:p>
    <w:p w:rsidR="00C046D1" w:rsidRDefault="00C046D1" w:rsidP="00C046D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Tener estructura </w:t>
      </w:r>
      <w:r w:rsidR="00E87FA6">
        <w:rPr>
          <w:lang w:val="es-ES"/>
        </w:rPr>
        <w:t>jerárquica</w:t>
      </w:r>
      <w:r>
        <w:rPr>
          <w:lang w:val="es-ES"/>
        </w:rPr>
        <w:t>.</w:t>
      </w:r>
    </w:p>
    <w:p w:rsidR="00C046D1" w:rsidRDefault="00C046D1" w:rsidP="00C046D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ejecutan en cascada, es decir algunos de los pasos producen pasos entremedios necesarios para los siguientes.</w:t>
      </w:r>
    </w:p>
    <w:p w:rsidR="00C046D1" w:rsidRDefault="00C046D1" w:rsidP="00C046D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memoria activa controla al mismo tiempo los datos exteriores y los de la memoria a largo plazo y</w:t>
      </w:r>
    </w:p>
    <w:p w:rsidR="00C046D1" w:rsidRDefault="00C046D1" w:rsidP="00C046D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criterio de ejecución es la correcta  finalización de la tarea y no el </w:t>
      </w:r>
      <w:r w:rsidR="00E87FA6">
        <w:rPr>
          <w:lang w:val="es-ES"/>
        </w:rPr>
        <w:t>término</w:t>
      </w:r>
      <w:r>
        <w:rPr>
          <w:lang w:val="es-ES"/>
        </w:rPr>
        <w:t xml:space="preserve"> de uno de sus pasos.</w:t>
      </w:r>
    </w:p>
    <w:p w:rsidR="00C046D1" w:rsidRDefault="00C046D1" w:rsidP="00C046D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SISTEMA DISTRIBUIDO Y PARALELO: Se basa en las conexiones neuronales e implica un procesamiento masivo en paralelo, no localizado, si no distribuido</w:t>
      </w:r>
      <w:r w:rsidR="00990E58">
        <w:rPr>
          <w:lang w:val="es-ES"/>
        </w:rPr>
        <w:t xml:space="preserve"> </w:t>
      </w:r>
      <w:r>
        <w:rPr>
          <w:lang w:val="es-ES"/>
        </w:rPr>
        <w:t>por todo el sistema</w:t>
      </w:r>
      <w:r w:rsidR="00990E58">
        <w:rPr>
          <w:lang w:val="es-ES"/>
        </w:rPr>
        <w:t>.</w:t>
      </w:r>
    </w:p>
    <w:p w:rsidR="00990E58" w:rsidRDefault="00990E58" w:rsidP="00C046D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MODELOS MENTALES: Constituyen una modalidad de representación analógica, sim embargo, se tiende a concebirlos como un sistema de representación especifico y diferenciado de los citados anteriores.</w:t>
      </w:r>
    </w:p>
    <w:p w:rsidR="00990E58" w:rsidRDefault="00990E58" w:rsidP="00990E5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R: APRENDISAJE RECEPTIVO: El alumno recibe el contenido que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 de internalizar, sobre todo, por la explicación del profesor, el material impreso, la información audiovisual u otros medios.</w:t>
      </w:r>
      <w:r w:rsidRPr="00990E58">
        <w:rPr>
          <w:lang w:val="es-ES"/>
        </w:rPr>
        <w:t xml:space="preserve"> </w:t>
      </w:r>
    </w:p>
    <w:p w:rsidR="00990E58" w:rsidRDefault="00990E58" w:rsidP="00990E58">
      <w:pPr>
        <w:pStyle w:val="Prrafodelista"/>
        <w:rPr>
          <w:lang w:val="es-ES"/>
        </w:rPr>
      </w:pPr>
      <w:r>
        <w:rPr>
          <w:lang w:val="es-ES"/>
        </w:rPr>
        <w:t xml:space="preserve">APRENDISAJE POR DESCUBRIMIENTO: Acá debe descubrir el material por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 xml:space="preserve"> mismo, antes de incorporarlo a su estructura cognitiva. Este puede ser guiado por el profesor o ser autónomo por parte del estudiante.</w:t>
      </w:r>
    </w:p>
    <w:p w:rsidR="00990E58" w:rsidRDefault="00990E58" w:rsidP="00990E58">
      <w:pPr>
        <w:pStyle w:val="Prrafodelista"/>
        <w:rPr>
          <w:lang w:val="es-ES"/>
        </w:rPr>
      </w:pPr>
      <w:r>
        <w:rPr>
          <w:lang w:val="es-ES"/>
        </w:rPr>
        <w:t xml:space="preserve">APRENDISAJE MEMORISTICO (mecánico o repetitivo): Se produce cuando las tareas el aprendizaje consta de asociaciones </w:t>
      </w:r>
      <w:r w:rsidR="00E87D86">
        <w:rPr>
          <w:lang w:val="es-ES"/>
        </w:rPr>
        <w:t>arbitrarias o cuando el aprendiz lo hace arbitrariamente supone una memorización de los datos hechos o conceptos con escasa o nula relación entre ellos.</w:t>
      </w:r>
    </w:p>
    <w:p w:rsidR="00E87D86" w:rsidRDefault="00E87D86" w:rsidP="00990E58">
      <w:pPr>
        <w:pStyle w:val="Prrafodelista"/>
        <w:rPr>
          <w:lang w:val="es-ES"/>
        </w:rPr>
      </w:pPr>
      <w:r>
        <w:rPr>
          <w:lang w:val="es-ES"/>
        </w:rPr>
        <w:t xml:space="preserve">APRENDISAJE SIGNIFICATIVO: Se genera cuando las tareas están relacionadas de manera congruente y el sujeto decide aprender, cuando el alumno como constructor de su propio </w:t>
      </w:r>
      <w:bookmarkStart w:id="0" w:name="_GoBack"/>
      <w:bookmarkEnd w:id="0"/>
      <w:r>
        <w:rPr>
          <w:lang w:val="es-ES"/>
        </w:rPr>
        <w:t>conocimiento y relaciona los conceptos de aprender.</w:t>
      </w:r>
    </w:p>
    <w:p w:rsidR="00E87D86" w:rsidRDefault="00E87D86" w:rsidP="00E87D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R: Se refiere al conocimiento que uno tiene a cerca de los propios procesos y productos cognitivos o cualquier otro asunto relacionado con ellos por ejemplo, las propiedades de la información relevantes para el aprendizaje.</w:t>
      </w:r>
    </w:p>
    <w:p w:rsidR="00E87D86" w:rsidRDefault="00E87D86" w:rsidP="00E87D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R:</w:t>
      </w:r>
      <w:r w:rsidR="009A4A08">
        <w:rPr>
          <w:lang w:val="es-ES"/>
        </w:rPr>
        <w:t xml:space="preserve"> </w:t>
      </w:r>
      <w:r>
        <w:rPr>
          <w:lang w:val="es-ES"/>
        </w:rPr>
        <w:t>La superposición activa y consecuente regulación y organización de estos procesos, en relación con los objetos o datos cognitivos sobre los que actúan, normalmente</w:t>
      </w:r>
      <w:r w:rsidR="009A4A08">
        <w:rPr>
          <w:lang w:val="es-ES"/>
        </w:rPr>
        <w:t xml:space="preserve"> en áreas de alguna meta u objetivo concreto.</w:t>
      </w:r>
    </w:p>
    <w:p w:rsidR="009A4A08" w:rsidRDefault="009A4A08" w:rsidP="00E87D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R: a- Cuando  se tiene conciencia de la mayor dificultad para aprender un tema de otro.</w:t>
      </w:r>
    </w:p>
    <w:p w:rsidR="009A4A08" w:rsidRDefault="009A4A08" w:rsidP="009A4A08">
      <w:pPr>
        <w:pStyle w:val="Prrafodelista"/>
        <w:rPr>
          <w:lang w:val="es-ES"/>
        </w:rPr>
      </w:pPr>
      <w:r>
        <w:rPr>
          <w:lang w:val="es-ES"/>
        </w:rPr>
        <w:t>b- Cundo se comprende que se debe verificar un fenómeno antes de aceptarlo como un hecho.</w:t>
      </w:r>
    </w:p>
    <w:p w:rsidR="009A4A08" w:rsidRDefault="009A4A08" w:rsidP="009A4A08">
      <w:pPr>
        <w:pStyle w:val="Prrafodelista"/>
        <w:rPr>
          <w:lang w:val="es-ES"/>
        </w:rPr>
      </w:pPr>
      <w:r>
        <w:rPr>
          <w:lang w:val="es-ES"/>
        </w:rPr>
        <w:t>c- Cuando se piensa que es preciso examinar todas y cada una  de las alternativas, en una elección múltiple antes de decidir cuál es la mejor.</w:t>
      </w:r>
    </w:p>
    <w:p w:rsidR="009A4A08" w:rsidRDefault="009A4A08" w:rsidP="009A4A08">
      <w:pPr>
        <w:pStyle w:val="Prrafodelista"/>
        <w:rPr>
          <w:lang w:val="es-ES"/>
        </w:rPr>
      </w:pPr>
      <w:r>
        <w:rPr>
          <w:lang w:val="es-ES"/>
        </w:rPr>
        <w:t>d- Cuando se advierte que se debería tomar nota de algo por que puede olvidarse.</w:t>
      </w:r>
    </w:p>
    <w:p w:rsidR="009A4A08" w:rsidRDefault="009A4A08" w:rsidP="009A4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R: Que gracias a esto ha ido atribuyendo el papel creciente  a la conciencia  que tiene el sujeto y la</w:t>
      </w:r>
      <w:r w:rsidR="00671096">
        <w:rPr>
          <w:lang w:val="es-ES"/>
        </w:rPr>
        <w:t xml:space="preserve"> </w:t>
      </w:r>
      <w:r>
        <w:rPr>
          <w:lang w:val="es-ES"/>
        </w:rPr>
        <w:t xml:space="preserve"> regulación que se ejerce sobre su propio aprendizaje.</w:t>
      </w:r>
    </w:p>
    <w:p w:rsidR="009A4A08" w:rsidRDefault="005B40F9" w:rsidP="009A4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–</w:t>
      </w:r>
    </w:p>
    <w:p w:rsidR="005B40F9" w:rsidRPr="009A4A08" w:rsidRDefault="00671096" w:rsidP="009A4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R: Experiencia concreta, observación reflexiva, conceptualización abstracta y experimentación activa.(Acomodador, divergente, convergente y asimilador).</w:t>
      </w:r>
    </w:p>
    <w:p w:rsidR="009A4A08" w:rsidRPr="009A4A08" w:rsidRDefault="009A4A08" w:rsidP="009A4A08">
      <w:pPr>
        <w:rPr>
          <w:lang w:val="es-ES"/>
        </w:rPr>
      </w:pPr>
      <w:r>
        <w:rPr>
          <w:lang w:val="es-ES"/>
        </w:rPr>
        <w:t xml:space="preserve">      </w:t>
      </w:r>
    </w:p>
    <w:sectPr w:rsidR="009A4A08" w:rsidRPr="009A4A0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B4150"/>
    <w:multiLevelType w:val="hybridMultilevel"/>
    <w:tmpl w:val="DA548BC0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F1CE3"/>
    <w:multiLevelType w:val="hybridMultilevel"/>
    <w:tmpl w:val="833E73CE"/>
    <w:lvl w:ilvl="0" w:tplc="9C980DB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E75A52"/>
    <w:multiLevelType w:val="hybridMultilevel"/>
    <w:tmpl w:val="66B001C4"/>
    <w:lvl w:ilvl="0" w:tplc="340A0011">
      <w:start w:val="1"/>
      <w:numFmt w:val="decimal"/>
      <w:lvlText w:val="%1)"/>
      <w:lvlJc w:val="left"/>
      <w:pPr>
        <w:ind w:left="1146" w:hanging="360"/>
      </w:pPr>
    </w:lvl>
    <w:lvl w:ilvl="1" w:tplc="340A0019" w:tentative="1">
      <w:start w:val="1"/>
      <w:numFmt w:val="lowerLetter"/>
      <w:lvlText w:val="%2."/>
      <w:lvlJc w:val="left"/>
      <w:pPr>
        <w:ind w:left="1866" w:hanging="360"/>
      </w:pPr>
    </w:lvl>
    <w:lvl w:ilvl="2" w:tplc="340A001B" w:tentative="1">
      <w:start w:val="1"/>
      <w:numFmt w:val="lowerRoman"/>
      <w:lvlText w:val="%3."/>
      <w:lvlJc w:val="right"/>
      <w:pPr>
        <w:ind w:left="2586" w:hanging="180"/>
      </w:p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7B"/>
    <w:rsid w:val="002522AC"/>
    <w:rsid w:val="00354B5F"/>
    <w:rsid w:val="005B40F9"/>
    <w:rsid w:val="00671096"/>
    <w:rsid w:val="00990E58"/>
    <w:rsid w:val="009A4A08"/>
    <w:rsid w:val="00AC20CA"/>
    <w:rsid w:val="00C046D1"/>
    <w:rsid w:val="00E30044"/>
    <w:rsid w:val="00E87D86"/>
    <w:rsid w:val="00E87FA6"/>
    <w:rsid w:val="00FC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56B428-7D30-4F1D-B645-A3497C47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onica\AppData\Roaming\Microsoft\Templates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77</TotalTime>
  <Pages>1</Pages>
  <Words>564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veronica catalan</dc:creator>
  <cp:keywords/>
  <cp:lastModifiedBy>veronica catalan</cp:lastModifiedBy>
  <cp:revision>5</cp:revision>
  <dcterms:created xsi:type="dcterms:W3CDTF">2015-08-28T01:37:00Z</dcterms:created>
  <dcterms:modified xsi:type="dcterms:W3CDTF">2015-08-28T03:03:00Z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